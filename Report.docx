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63B" w:rsidRDefault="000A2414" w:rsidP="0025263B">
      <w:pPr>
        <w:pStyle w:val="a3"/>
        <w:jc w:val="center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R</w:t>
      </w:r>
      <w:r>
        <w:rPr>
          <w:rFonts w:eastAsia="新細明體" w:hint="eastAsia"/>
          <w:lang w:eastAsia="zh-TW"/>
        </w:rPr>
        <w:t>eport</w:t>
      </w:r>
    </w:p>
    <w:p w:rsidR="0025263B" w:rsidRDefault="0025263B" w:rsidP="0025263B">
      <w:pPr>
        <w:pStyle w:val="a3"/>
        <w:rPr>
          <w:rFonts w:eastAsia="新細明體"/>
          <w:sz w:val="40"/>
          <w:szCs w:val="40"/>
          <w:lang w:eastAsia="zh-TW"/>
        </w:rPr>
      </w:pPr>
      <w:r>
        <w:rPr>
          <w:rFonts w:eastAsia="新細明體" w:hint="eastAsia"/>
          <w:sz w:val="40"/>
          <w:szCs w:val="40"/>
          <w:lang w:eastAsia="zh-TW"/>
        </w:rPr>
        <w:t>Dataset</w:t>
      </w:r>
    </w:p>
    <w:p w:rsidR="0025263B" w:rsidRDefault="001409E5" w:rsidP="0025263B">
      <w:pPr>
        <w:pStyle w:val="a3"/>
        <w:rPr>
          <w:rFonts w:eastAsia="新細明體"/>
          <w:sz w:val="40"/>
          <w:szCs w:val="40"/>
          <w:lang w:eastAsia="zh-TW"/>
        </w:rPr>
      </w:pPr>
      <w:r>
        <w:rPr>
          <w:rFonts w:eastAsia="新細明體"/>
          <w:sz w:val="40"/>
          <w:szCs w:val="40"/>
          <w:lang w:eastAsia="zh-TW"/>
        </w:rPr>
        <w:tab/>
      </w:r>
      <w:r>
        <w:rPr>
          <w:rFonts w:eastAsia="新細明體" w:hint="eastAsia"/>
          <w:sz w:val="40"/>
          <w:szCs w:val="40"/>
          <w:lang w:eastAsia="zh-TW"/>
        </w:rPr>
        <w:t>IBM R</w:t>
      </w:r>
      <w:r>
        <w:rPr>
          <w:rFonts w:eastAsia="新細明體"/>
          <w:sz w:val="40"/>
          <w:szCs w:val="40"/>
          <w:lang w:eastAsia="zh-TW"/>
        </w:rPr>
        <w:t>equest</w:t>
      </w:r>
      <w:r w:rsidR="00D7273C">
        <w:rPr>
          <w:rFonts w:eastAsia="新細明體" w:hint="eastAsia"/>
          <w:sz w:val="40"/>
          <w:szCs w:val="40"/>
          <w:lang w:eastAsia="zh-TW"/>
        </w:rPr>
        <w:t>，分別使用兩組資料</w:t>
      </w:r>
    </w:p>
    <w:p w:rsidR="0025263B" w:rsidRDefault="00F0439B" w:rsidP="00F0439B">
      <w:pPr>
        <w:rPr>
          <w:rFonts w:eastAsia="新細明體" w:hint="eastAsia"/>
          <w:lang w:eastAsia="zh-TW"/>
        </w:rPr>
      </w:pPr>
      <w:proofErr w:type="gramStart"/>
      <w:r>
        <w:rPr>
          <w:rStyle w:val="aff5"/>
          <w:rFonts w:ascii="Segoe UI" w:hAnsi="Segoe UI" w:cs="Segoe UI"/>
          <w:color w:val="24292E"/>
          <w:shd w:val="clear" w:color="auto" w:fill="FFFFFF"/>
        </w:rPr>
        <w:t>data.ntrans</w:t>
      </w:r>
      <w:proofErr w:type="gramEnd"/>
      <w:r>
        <w:rPr>
          <w:rStyle w:val="aff5"/>
          <w:rFonts w:ascii="Segoe UI" w:hAnsi="Segoe UI" w:cs="Segoe UI"/>
          <w:color w:val="24292E"/>
          <w:shd w:val="clear" w:color="auto" w:fill="FFFFFF"/>
        </w:rPr>
        <w:t>_0.01.nitems_0.01.tlen_5</w:t>
      </w:r>
    </w:p>
    <w:p w:rsidR="00F0439B" w:rsidRDefault="00F0439B" w:rsidP="00F0439B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 w:rsidR="00D7273C">
        <w:rPr>
          <w:rFonts w:eastAsia="新細明體" w:hint="eastAsia"/>
          <w:lang w:eastAsia="zh-TW"/>
        </w:rPr>
        <w:t>這筆資料包含</w:t>
      </w:r>
      <w:r w:rsidR="00D7273C">
        <w:rPr>
          <w:rFonts w:eastAsia="新細明體" w:hint="eastAsia"/>
          <w:lang w:eastAsia="zh-TW"/>
        </w:rPr>
        <w:t>10</w:t>
      </w:r>
      <w:r w:rsidR="00D7273C">
        <w:rPr>
          <w:rFonts w:eastAsia="新細明體" w:hint="eastAsia"/>
          <w:lang w:eastAsia="zh-TW"/>
        </w:rPr>
        <w:t>種</w:t>
      </w:r>
      <w:r w:rsidR="00D7273C">
        <w:rPr>
          <w:rFonts w:eastAsia="新細明體" w:hint="eastAsia"/>
          <w:lang w:eastAsia="zh-TW"/>
        </w:rPr>
        <w:t>items</w:t>
      </w:r>
      <w:r w:rsidR="00D7273C">
        <w:rPr>
          <w:rFonts w:eastAsia="新細明體" w:hint="eastAsia"/>
          <w:lang w:eastAsia="zh-TW"/>
        </w:rPr>
        <w:t>，</w:t>
      </w:r>
      <w:r w:rsidR="00D7273C">
        <w:rPr>
          <w:rFonts w:eastAsia="新細明體" w:hint="eastAsia"/>
          <w:lang w:eastAsia="zh-TW"/>
        </w:rPr>
        <w:t>8</w:t>
      </w:r>
      <w:r w:rsidR="00D7273C">
        <w:rPr>
          <w:rFonts w:eastAsia="新細明體" w:hint="eastAsia"/>
          <w:lang w:eastAsia="zh-TW"/>
        </w:rPr>
        <w:t>個</w:t>
      </w:r>
      <w:r w:rsidR="00D7273C">
        <w:rPr>
          <w:rFonts w:eastAsia="新細明體" w:hint="eastAsia"/>
          <w:lang w:eastAsia="zh-TW"/>
        </w:rPr>
        <w:t>transaction</w:t>
      </w:r>
    </w:p>
    <w:p w:rsidR="00D7273C" w:rsidRDefault="00D7273C" w:rsidP="00F0439B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  <w:t>Number of items =</w:t>
      </w:r>
      <w:r>
        <w:rPr>
          <w:rFonts w:eastAsia="新細明體" w:hint="eastAsia"/>
          <w:lang w:eastAsia="zh-TW"/>
        </w:rPr>
        <w:t>40</w:t>
      </w:r>
    </w:p>
    <w:p w:rsidR="00D7273C" w:rsidRDefault="00D7273C" w:rsidP="00F0439B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  <w:t>Number of transaction=</w:t>
      </w:r>
      <w:r>
        <w:rPr>
          <w:rFonts w:eastAsia="新細明體" w:hint="eastAsia"/>
          <w:lang w:eastAsia="zh-TW"/>
        </w:rPr>
        <w:t>8</w:t>
      </w:r>
    </w:p>
    <w:p w:rsidR="00D7273C" w:rsidRDefault="00D25BF7" w:rsidP="00D7273C">
      <w:pPr>
        <w:rPr>
          <w:rStyle w:val="aff5"/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Style w:val="aff5"/>
          <w:rFonts w:ascii="Segoe UI" w:hAnsi="Segoe UI" w:cs="Segoe UI"/>
          <w:color w:val="24292E"/>
          <w:shd w:val="clear" w:color="auto" w:fill="FFFFFF"/>
        </w:rPr>
        <w:t>data.ntrans</w:t>
      </w:r>
      <w:proofErr w:type="gramEnd"/>
      <w:r>
        <w:rPr>
          <w:rStyle w:val="aff5"/>
          <w:rFonts w:ascii="Segoe UI" w:hAnsi="Segoe UI" w:cs="Segoe UI"/>
          <w:color w:val="24292E"/>
          <w:shd w:val="clear" w:color="auto" w:fill="FFFFFF"/>
        </w:rPr>
        <w:t>_0.</w:t>
      </w:r>
      <w:r w:rsidR="00D7273C">
        <w:rPr>
          <w:rStyle w:val="aff5"/>
          <w:rFonts w:ascii="Segoe UI" w:hAnsi="Segoe UI" w:cs="Segoe UI"/>
          <w:color w:val="24292E"/>
          <w:shd w:val="clear" w:color="auto" w:fill="FFFFFF"/>
        </w:rPr>
        <w:t>1.nitems_0.01.tlen_5</w:t>
      </w:r>
    </w:p>
    <w:p w:rsidR="00D7273C" w:rsidRDefault="00D7273C" w:rsidP="00D7273C">
      <w:pP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hAnsi="Segoe UI" w:cs="Segoe UI"/>
          <w:color w:val="24292E"/>
          <w:shd w:val="clear" w:color="auto" w:fill="FFFFFF"/>
        </w:rPr>
        <w:tab/>
      </w:r>
      <w:r>
        <w:rPr>
          <w:rStyle w:val="aff5"/>
          <w:rFonts w:ascii="新細明體" w:eastAsia="新細明體" w:hAnsi="新細明體" w:cs="Segoe UI" w:hint="eastAsia"/>
          <w:color w:val="24292E"/>
          <w:shd w:val="clear" w:color="auto" w:fill="FFFFFF"/>
          <w:lang w:eastAsia="zh-TW"/>
        </w:rPr>
        <w:t>這筆資料包含100種item，10個transaction</w:t>
      </w:r>
    </w:p>
    <w:p w:rsidR="00D7273C" w:rsidRDefault="00D7273C" w:rsidP="00D7273C">
      <w:pP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ab/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Number of items =100</w:t>
      </w:r>
    </w:p>
    <w:p w:rsidR="00D7273C" w:rsidRDefault="00D7273C" w:rsidP="00D7273C">
      <w:pP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ab/>
        <w:t>Number of transaction=10</w:t>
      </w:r>
    </w:p>
    <w:p w:rsidR="00D7273C" w:rsidRDefault="00D7273C" w:rsidP="00D7273C">
      <w:pP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Implement</w:t>
      </w:r>
    </w:p>
    <w:p w:rsidR="00D7273C" w:rsidRDefault="00D7273C" w:rsidP="00D7273C">
      <w:pP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ab/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FP-growth</w:t>
      </w:r>
    </w:p>
    <w:p w:rsidR="00D7273C" w:rsidRPr="00D7273C" w:rsidRDefault="00D7273C" w:rsidP="00D7273C">
      <w:pPr>
        <w:pStyle w:val="aff6"/>
        <w:numPr>
          <w:ilvl w:val="0"/>
          <w:numId w:val="30"/>
        </w:numPr>
        <w:ind w:leftChars="0"/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 w:rsidRPr="00D7273C"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首先把</w:t>
      </w:r>
      <w:r w:rsidRPr="00D7273C"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dataset</w:t>
      </w:r>
      <w:r w:rsidRPr="00D7273C"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轉成</w:t>
      </w:r>
      <w:proofErr w:type="spellStart"/>
      <w:r w:rsidRPr="00D7273C"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frozendata</w:t>
      </w:r>
      <w:proofErr w:type="spellEnd"/>
      <w:r w:rsidRPr="00D7273C"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 xml:space="preserve"> set</w:t>
      </w:r>
    </w:p>
    <w:p w:rsidR="00D7273C" w:rsidRDefault="00D7273C" w:rsidP="00D7273C">
      <w:pPr>
        <w:pStyle w:val="aff6"/>
        <w:numPr>
          <w:ilvl w:val="0"/>
          <w:numId w:val="30"/>
        </w:numPr>
        <w:ind w:leftChars="0"/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建立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FP</w:t>
      </w:r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>-tree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的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class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，裡面包含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 xml:space="preserve">tree node 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、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parent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、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children</w:t>
      </w:r>
    </w:p>
    <w:p w:rsidR="00D7273C" w:rsidRDefault="00D7273C" w:rsidP="00D7273C">
      <w:pPr>
        <w:pStyle w:val="aff6"/>
        <w:numPr>
          <w:ilvl w:val="0"/>
          <w:numId w:val="30"/>
        </w:numPr>
        <w:ind w:leftChars="0"/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建立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FP-tree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，把小於</w:t>
      </w:r>
      <w:proofErr w:type="spellStart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minSup</w:t>
      </w:r>
      <w:proofErr w:type="spellEnd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的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item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刪除</w:t>
      </w:r>
    </w:p>
    <w:p w:rsidR="00D7273C" w:rsidRDefault="00D7273C" w:rsidP="00D7273C">
      <w:pPr>
        <w:pStyle w:val="aff6"/>
        <w:numPr>
          <w:ilvl w:val="0"/>
          <w:numId w:val="30"/>
        </w:numPr>
        <w:ind w:leftChars="0"/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以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sort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後的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frequent 1 item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建立</w:t>
      </w:r>
      <w:proofErr w:type="spellStart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FPtree</w:t>
      </w:r>
      <w:proofErr w:type="spellEnd"/>
    </w:p>
    <w:p w:rsidR="00D7273C" w:rsidRDefault="00D552B1" w:rsidP="00D552B1">
      <w:pPr>
        <w:pStyle w:val="aff6"/>
        <w:numPr>
          <w:ilvl w:val="0"/>
          <w:numId w:val="30"/>
        </w:numPr>
        <w:ind w:leftChars="0"/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在</w:t>
      </w:r>
      <w:proofErr w:type="spellStart"/>
      <w:r w:rsidRPr="00D552B1"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>mineingFPTree</w:t>
      </w:r>
      <w:proofErr w:type="spellEnd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，把</w:t>
      </w:r>
      <w:proofErr w:type="spellStart"/>
      <w:r w:rsidRPr="00D552B1"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>getPrefixPath</w:t>
      </w:r>
      <w:proofErr w:type="spellEnd"/>
      <w:proofErr w:type="gramStart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函式丟入</w:t>
      </w:r>
      <w:proofErr w:type="gramEnd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，建立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conditional tree</w:t>
      </w:r>
    </w:p>
    <w:p w:rsidR="00D552B1" w:rsidRDefault="00D552B1" w:rsidP="00D552B1">
      <w:pPr>
        <w:pStyle w:val="aff6"/>
        <w:numPr>
          <w:ilvl w:val="0"/>
          <w:numId w:val="30"/>
        </w:numPr>
        <w:ind w:leftChars="0"/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最後用</w:t>
      </w:r>
      <w:proofErr w:type="spellStart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gettt</w:t>
      </w:r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>Rules</w:t>
      </w:r>
      <w:proofErr w:type="spellEnd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和</w:t>
      </w:r>
      <w:proofErr w:type="spellStart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Genera</w:t>
      </w:r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>teRule</w:t>
      </w:r>
      <w:proofErr w:type="spellEnd"/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 xml:space="preserve"> 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兩個函式找出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frequent pattern</w:t>
      </w:r>
    </w:p>
    <w:p w:rsidR="00D552B1" w:rsidRDefault="00D552B1" w:rsidP="00D552B1">
      <w:pPr>
        <w:ind w:left="705"/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</w:pPr>
    </w:p>
    <w:p w:rsidR="00D552B1" w:rsidRDefault="00D552B1" w:rsidP="00D552B1">
      <w:pPr>
        <w:ind w:left="705"/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proofErr w:type="spellStart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Apriori</w:t>
      </w:r>
      <w:proofErr w:type="spellEnd"/>
    </w:p>
    <w:p w:rsidR="00D552B1" w:rsidRPr="00D552B1" w:rsidRDefault="00D552B1" w:rsidP="00D552B1">
      <w:pPr>
        <w:pStyle w:val="aff6"/>
        <w:numPr>
          <w:ilvl w:val="0"/>
          <w:numId w:val="31"/>
        </w:numPr>
        <w:ind w:leftChars="0"/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</w:pPr>
      <w:r w:rsidRPr="00D552B1"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建立一個</w:t>
      </w:r>
      <w:r w:rsidRPr="00D552B1"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class</w:t>
      </w:r>
      <w:r w:rsidRPr="00D552B1"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存放</w:t>
      </w:r>
      <w:r w:rsidRPr="00D552B1"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1 item set</w:t>
      </w:r>
    </w:p>
    <w:p w:rsidR="00D552B1" w:rsidRDefault="00D552B1" w:rsidP="00D552B1">
      <w:pPr>
        <w:pStyle w:val="aff6"/>
        <w:numPr>
          <w:ilvl w:val="0"/>
          <w:numId w:val="31"/>
        </w:numPr>
        <w:ind w:leftChars="0"/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測試是否滿足</w:t>
      </w:r>
      <w:proofErr w:type="spellStart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apri</w:t>
      </w:r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>ori</w:t>
      </w:r>
      <w:proofErr w:type="spellEnd"/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 xml:space="preserve"> property</w:t>
      </w:r>
    </w:p>
    <w:p w:rsidR="00D552B1" w:rsidRDefault="00D552B1" w:rsidP="00D552B1">
      <w:pPr>
        <w:pStyle w:val="aff6"/>
        <w:numPr>
          <w:ilvl w:val="0"/>
          <w:numId w:val="31"/>
        </w:numPr>
        <w:ind w:leftChars="0"/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產生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item set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，並作排序，尋找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frequent item</w:t>
      </w:r>
    </w:p>
    <w:p w:rsidR="00D552B1" w:rsidRPr="00D552B1" w:rsidRDefault="00D552B1" w:rsidP="00D552B1">
      <w:pPr>
        <w:pStyle w:val="aff6"/>
        <w:numPr>
          <w:ilvl w:val="0"/>
          <w:numId w:val="31"/>
        </w:numPr>
        <w:ind w:leftChars="0"/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</w:pPr>
      <w:proofErr w:type="gramStart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最後丟</w:t>
      </w:r>
      <w:proofErr w:type="gramEnd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入</w:t>
      </w:r>
      <w:proofErr w:type="spellStart"/>
      <w:r w:rsidRPr="00D552B1"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>generate_big_rules</w:t>
      </w:r>
      <w:proofErr w:type="spellEnd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 xml:space="preserve"> 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找出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frequent pattern</w:t>
      </w:r>
    </w:p>
    <w:p w:rsidR="00D7273C" w:rsidRDefault="00D552B1" w:rsidP="00D7273C">
      <w:pP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Data Result</w:t>
      </w:r>
    </w:p>
    <w:p w:rsidR="00D25BF7" w:rsidRDefault="00D25BF7" w:rsidP="00D7273C">
      <w:pP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ab/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這裡統一</w:t>
      </w:r>
      <w:proofErr w:type="spellStart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minsupport</w:t>
      </w:r>
      <w:proofErr w:type="spellEnd"/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=3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，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min confidence=0.5</w:t>
      </w:r>
    </w:p>
    <w:p w:rsidR="00D552B1" w:rsidRDefault="00D552B1" w:rsidP="00D7273C">
      <w:pP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ab/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首先用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 xml:space="preserve">FP-growth 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進行第一個</w:t>
      </w:r>
      <w:r w:rsidR="00D25BF7"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data</w:t>
      </w:r>
      <w:r>
        <w:rPr>
          <w:rStyle w:val="aff5"/>
          <w:rFonts w:ascii="Segoe UI" w:eastAsia="新細明體" w:hAnsi="Segoe UI" w:cs="Segoe UI" w:hint="eastAsia"/>
          <w:color w:val="24292E"/>
          <w:shd w:val="clear" w:color="auto" w:fill="FFFFFF"/>
          <w:lang w:eastAsia="zh-TW"/>
        </w:rPr>
        <w:t>的測試</w:t>
      </w:r>
    </w:p>
    <w:p w:rsidR="00D25BF7" w:rsidRDefault="00D25BF7" w:rsidP="00D25BF7">
      <w:pPr>
        <w:rPr>
          <w:rFonts w:eastAsia="新細明體" w:hint="eastAsia"/>
          <w:lang w:eastAsia="zh-TW"/>
        </w:rPr>
      </w:pPr>
      <w:proofErr w:type="gramStart"/>
      <w:r>
        <w:rPr>
          <w:rStyle w:val="aff5"/>
          <w:rFonts w:ascii="Segoe UI" w:hAnsi="Segoe UI" w:cs="Segoe UI"/>
          <w:color w:val="24292E"/>
          <w:shd w:val="clear" w:color="auto" w:fill="FFFFFF"/>
        </w:rPr>
        <w:lastRenderedPageBreak/>
        <w:t>data.ntrans</w:t>
      </w:r>
      <w:proofErr w:type="gramEnd"/>
      <w:r>
        <w:rPr>
          <w:rStyle w:val="aff5"/>
          <w:rFonts w:ascii="Segoe UI" w:hAnsi="Segoe UI" w:cs="Segoe UI"/>
          <w:color w:val="24292E"/>
          <w:shd w:val="clear" w:color="auto" w:fill="FFFFFF"/>
        </w:rPr>
        <w:t>_0.01.nitems_0.01.tlen_5</w:t>
      </w:r>
    </w:p>
    <w:p w:rsidR="00D25BF7" w:rsidRDefault="00D25BF7" w:rsidP="00D7273C">
      <w:pP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</w:p>
    <w:p w:rsidR="00D7273C" w:rsidRDefault="00D552B1" w:rsidP="00D552B1">
      <w:pP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</w:pPr>
      <w:r>
        <w:rPr>
          <w:rStyle w:val="aff5"/>
          <w:rFonts w:ascii="Segoe UI" w:eastAsia="新細明體" w:hAnsi="Segoe UI" w:cs="Segoe UI"/>
          <w:color w:val="24292E"/>
          <w:shd w:val="clear" w:color="auto" w:fill="FFFFFF"/>
          <w:lang w:eastAsia="zh-TW"/>
        </w:rPr>
        <w:tab/>
      </w:r>
      <w:r>
        <w:rPr>
          <w:noProof/>
          <w:lang w:eastAsia="zh-TW"/>
        </w:rPr>
        <w:drawing>
          <wp:inline distT="0" distB="0" distL="0" distR="0" wp14:anchorId="784380A8" wp14:editId="3B7420E4">
            <wp:extent cx="3552825" cy="5010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B1" w:rsidRDefault="00D552B1" w:rsidP="00D552B1">
      <w:pPr>
        <w:rPr>
          <w:rFonts w:eastAsia="新細明體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3DE50950" wp14:editId="66152334">
            <wp:extent cx="3762375" cy="47148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B1" w:rsidRPr="00D7273C" w:rsidRDefault="00D552B1" w:rsidP="00D552B1">
      <w:pPr>
        <w:rPr>
          <w:rFonts w:eastAsia="新細明體" w:hint="eastAsia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125B9793" wp14:editId="24E2420F">
            <wp:extent cx="4067175" cy="4552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lastRenderedPageBreak/>
        <w:drawing>
          <wp:inline distT="0" distB="0" distL="0" distR="0" wp14:anchorId="0469D15F" wp14:editId="393360A2">
            <wp:extent cx="3705225" cy="44386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3C" w:rsidRDefault="00D552B1" w:rsidP="00F0439B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平均花費的時間如下</w:t>
      </w:r>
    </w:p>
    <w:p w:rsidR="00D552B1" w:rsidRDefault="00D552B1" w:rsidP="00F0439B">
      <w:pPr>
        <w:rPr>
          <w:rFonts w:eastAsia="新細明體"/>
          <w:lang w:eastAsia="zh-TW"/>
        </w:rPr>
      </w:pPr>
      <w:r w:rsidRPr="00D552B1">
        <w:rPr>
          <w:rFonts w:eastAsia="新細明體"/>
          <w:lang w:eastAsia="zh-TW"/>
        </w:rPr>
        <w:t>It takes 6 milliseconds to find the above patterns</w:t>
      </w:r>
    </w:p>
    <w:p w:rsidR="00D25BF7" w:rsidRDefault="00D25BF7" w:rsidP="00F0439B">
      <w:pPr>
        <w:rPr>
          <w:rFonts w:eastAsia="新細明體"/>
          <w:lang w:eastAsia="zh-TW"/>
        </w:rPr>
      </w:pPr>
      <w:r w:rsidRPr="00D25BF7">
        <w:rPr>
          <w:rFonts w:eastAsia="新細明體"/>
          <w:lang w:eastAsia="zh-TW"/>
        </w:rPr>
        <w:t>It takes 4 milliseconds to find the above patterns</w:t>
      </w:r>
    </w:p>
    <w:p w:rsidR="00D25BF7" w:rsidRDefault="00D25BF7" w:rsidP="00F0439B">
      <w:pPr>
        <w:rPr>
          <w:rFonts w:eastAsia="新細明體"/>
          <w:lang w:eastAsia="zh-TW"/>
        </w:rPr>
      </w:pPr>
    </w:p>
    <w:p w:rsidR="00D25BF7" w:rsidRDefault="00D25BF7" w:rsidP="00F0439B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大概時間都在這個區間，接下來是下個</w:t>
      </w:r>
      <w:r>
        <w:rPr>
          <w:rFonts w:eastAsia="新細明體" w:hint="eastAsia"/>
          <w:lang w:eastAsia="zh-TW"/>
        </w:rPr>
        <w:t>data</w:t>
      </w:r>
    </w:p>
    <w:p w:rsidR="00D25BF7" w:rsidRDefault="00D25BF7" w:rsidP="00D25BF7">
      <w:pPr>
        <w:rPr>
          <w:rStyle w:val="aff5"/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Style w:val="aff5"/>
          <w:rFonts w:ascii="Segoe UI" w:hAnsi="Segoe UI" w:cs="Segoe UI"/>
          <w:color w:val="24292E"/>
          <w:shd w:val="clear" w:color="auto" w:fill="FFFFFF"/>
        </w:rPr>
        <w:t>data.ntrans</w:t>
      </w:r>
      <w:proofErr w:type="gramEnd"/>
      <w:r>
        <w:rPr>
          <w:rStyle w:val="aff5"/>
          <w:rFonts w:ascii="Segoe UI" w:hAnsi="Segoe UI" w:cs="Segoe UI"/>
          <w:color w:val="24292E"/>
          <w:shd w:val="clear" w:color="auto" w:fill="FFFFFF"/>
        </w:rPr>
        <w:t>_0.</w:t>
      </w:r>
      <w:r>
        <w:rPr>
          <w:rStyle w:val="aff5"/>
          <w:rFonts w:ascii="Segoe UI" w:hAnsi="Segoe UI" w:cs="Segoe UI"/>
          <w:color w:val="24292E"/>
          <w:shd w:val="clear" w:color="auto" w:fill="FFFFFF"/>
        </w:rPr>
        <w:t>1.nitems_0.01.tlen_5</w:t>
      </w:r>
    </w:p>
    <w:p w:rsidR="00D25BF7" w:rsidRDefault="00D25BF7" w:rsidP="00F0439B">
      <w:pPr>
        <w:rPr>
          <w:rFonts w:eastAsia="新細明體"/>
          <w:lang w:eastAsia="zh-TW"/>
        </w:rPr>
      </w:pPr>
    </w:p>
    <w:p w:rsidR="00D25BF7" w:rsidRDefault="00D25BF7" w:rsidP="00F0439B">
      <w:pPr>
        <w:rPr>
          <w:rFonts w:eastAsia="新細明體" w:hint="eastAsia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5BA4998E" wp14:editId="20CB3CB9">
            <wp:extent cx="3705225" cy="4886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3C" w:rsidRDefault="00D25BF7" w:rsidP="00F0439B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而平均時間如下</w:t>
      </w:r>
    </w:p>
    <w:p w:rsidR="00D25BF7" w:rsidRDefault="00D25BF7" w:rsidP="00F0439B">
      <w:pPr>
        <w:rPr>
          <w:rFonts w:eastAsia="新細明體"/>
          <w:lang w:eastAsia="zh-TW"/>
        </w:rPr>
      </w:pPr>
      <w:r w:rsidRPr="00D25BF7">
        <w:rPr>
          <w:rFonts w:eastAsia="新細明體"/>
          <w:lang w:eastAsia="zh-TW"/>
        </w:rPr>
        <w:t>It takes 3 milliseconds to find the above patterns</w:t>
      </w:r>
    </w:p>
    <w:p w:rsidR="00D25BF7" w:rsidRDefault="00D25BF7" w:rsidP="00F0439B">
      <w:pPr>
        <w:rPr>
          <w:rFonts w:eastAsia="新細明體"/>
          <w:lang w:eastAsia="zh-TW"/>
        </w:rPr>
      </w:pPr>
      <w:r w:rsidRPr="00D25BF7">
        <w:rPr>
          <w:rFonts w:eastAsia="新細明體"/>
          <w:lang w:eastAsia="zh-TW"/>
        </w:rPr>
        <w:t xml:space="preserve">It takes 1 </w:t>
      </w:r>
      <w:proofErr w:type="gramStart"/>
      <w:r w:rsidRPr="00D25BF7">
        <w:rPr>
          <w:rFonts w:eastAsia="新細明體"/>
          <w:lang w:eastAsia="zh-TW"/>
        </w:rPr>
        <w:t>milliseconds</w:t>
      </w:r>
      <w:proofErr w:type="gramEnd"/>
      <w:r w:rsidRPr="00D25BF7">
        <w:rPr>
          <w:rFonts w:eastAsia="新細明體"/>
          <w:lang w:eastAsia="zh-TW"/>
        </w:rPr>
        <w:t xml:space="preserve"> to find the above patterns</w:t>
      </w:r>
    </w:p>
    <w:p w:rsidR="00D25BF7" w:rsidRDefault="00D25BF7" w:rsidP="00F0439B">
      <w:pPr>
        <w:rPr>
          <w:rFonts w:eastAsia="新細明體"/>
          <w:lang w:eastAsia="zh-TW"/>
        </w:rPr>
      </w:pPr>
    </w:p>
    <w:p w:rsidR="00D25BF7" w:rsidRPr="00273E2D" w:rsidRDefault="00D25BF7" w:rsidP="00F0439B">
      <w:pPr>
        <w:rPr>
          <w:rFonts w:eastAsia="新細明體"/>
          <w:sz w:val="40"/>
          <w:szCs w:val="40"/>
          <w:lang w:eastAsia="zh-TW"/>
        </w:rPr>
      </w:pPr>
      <w:r w:rsidRPr="00273E2D">
        <w:rPr>
          <w:rFonts w:eastAsia="新細明體" w:hint="eastAsia"/>
          <w:sz w:val="40"/>
          <w:szCs w:val="40"/>
          <w:lang w:eastAsia="zh-TW"/>
        </w:rPr>
        <w:t>討論</w:t>
      </w:r>
    </w:p>
    <w:p w:rsidR="00D25BF7" w:rsidRPr="00D25BF7" w:rsidRDefault="00D25BF7" w:rsidP="00D25BF7">
      <w:pPr>
        <w:pStyle w:val="aff6"/>
        <w:numPr>
          <w:ilvl w:val="0"/>
          <w:numId w:val="32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第二筆資料</w:t>
      </w:r>
      <w:r w:rsidRPr="00D25BF7">
        <w:rPr>
          <w:rFonts w:eastAsia="新細明體" w:hint="eastAsia"/>
          <w:lang w:eastAsia="zh-TW"/>
        </w:rPr>
        <w:t>，因為資料分布比較稀疏的關係</w:t>
      </w:r>
      <w:r>
        <w:rPr>
          <w:rFonts w:eastAsia="新細明體" w:hint="eastAsia"/>
          <w:lang w:eastAsia="zh-TW"/>
        </w:rPr>
        <w:t>，</w:t>
      </w:r>
      <w:r w:rsidRPr="00D25BF7">
        <w:rPr>
          <w:rFonts w:eastAsia="新細明體" w:hint="eastAsia"/>
          <w:lang w:eastAsia="zh-TW"/>
        </w:rPr>
        <w:t>所以在尋找</w:t>
      </w:r>
      <w:r w:rsidRPr="00D25BF7">
        <w:rPr>
          <w:rFonts w:eastAsia="新細明體" w:hint="eastAsia"/>
          <w:lang w:eastAsia="zh-TW"/>
        </w:rPr>
        <w:t>frequent pattern</w:t>
      </w:r>
      <w:r w:rsidRPr="00D25BF7">
        <w:rPr>
          <w:rFonts w:eastAsia="新細明體" w:hint="eastAsia"/>
          <w:lang w:eastAsia="zh-TW"/>
        </w:rPr>
        <w:t>較為快速</w:t>
      </w:r>
    </w:p>
    <w:p w:rsidR="00D25BF7" w:rsidRDefault="00D25BF7" w:rsidP="00D25BF7">
      <w:pPr>
        <w:pStyle w:val="aff6"/>
        <w:numPr>
          <w:ilvl w:val="0"/>
          <w:numId w:val="32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第一筆資料雖然</w:t>
      </w:r>
      <w:r>
        <w:rPr>
          <w:rFonts w:eastAsia="新細明體" w:hint="eastAsia"/>
          <w:lang w:eastAsia="zh-TW"/>
        </w:rPr>
        <w:t>item</w:t>
      </w:r>
      <w:r>
        <w:rPr>
          <w:rFonts w:eastAsia="新細明體" w:hint="eastAsia"/>
          <w:lang w:eastAsia="zh-TW"/>
        </w:rPr>
        <w:t>數目少，但相對集中，符合</w:t>
      </w:r>
      <w:r>
        <w:rPr>
          <w:rFonts w:eastAsia="新細明體" w:hint="eastAsia"/>
          <w:lang w:eastAsia="zh-TW"/>
        </w:rPr>
        <w:t xml:space="preserve">min sup </w:t>
      </w:r>
      <w:r>
        <w:rPr>
          <w:rFonts w:eastAsia="新細明體" w:hint="eastAsia"/>
          <w:lang w:eastAsia="zh-TW"/>
        </w:rPr>
        <w:t>的</w:t>
      </w:r>
      <w:r>
        <w:rPr>
          <w:rFonts w:eastAsia="新細明體" w:hint="eastAsia"/>
          <w:lang w:eastAsia="zh-TW"/>
        </w:rPr>
        <w:t>item</w:t>
      </w:r>
      <w:r>
        <w:rPr>
          <w:rFonts w:eastAsia="新細明體" w:hint="eastAsia"/>
          <w:lang w:eastAsia="zh-TW"/>
        </w:rPr>
        <w:t>較多，找起</w:t>
      </w:r>
      <w:r>
        <w:rPr>
          <w:rFonts w:eastAsia="新細明體" w:hint="eastAsia"/>
          <w:lang w:eastAsia="zh-TW"/>
        </w:rPr>
        <w:t>frequent pattern</w:t>
      </w:r>
      <w:proofErr w:type="gramStart"/>
      <w:r>
        <w:rPr>
          <w:rFonts w:eastAsia="新細明體" w:hint="eastAsia"/>
          <w:lang w:eastAsia="zh-TW"/>
        </w:rPr>
        <w:t>較花時間</w:t>
      </w:r>
      <w:proofErr w:type="gramEnd"/>
    </w:p>
    <w:p w:rsidR="00D25BF7" w:rsidRDefault="00D25BF7" w:rsidP="00D25BF7">
      <w:pPr>
        <w:rPr>
          <w:rFonts w:eastAsia="新細明體"/>
          <w:lang w:eastAsia="zh-TW"/>
        </w:rPr>
      </w:pPr>
      <w:proofErr w:type="spellStart"/>
      <w:r>
        <w:rPr>
          <w:rFonts w:eastAsia="新細明體" w:hint="eastAsia"/>
          <w:lang w:eastAsia="zh-TW"/>
        </w:rPr>
        <w:t>Apriori</w:t>
      </w:r>
      <w:proofErr w:type="spellEnd"/>
      <w:r>
        <w:rPr>
          <w:rFonts w:eastAsia="新細明體" w:hint="eastAsia"/>
          <w:lang w:eastAsia="zh-TW"/>
        </w:rPr>
        <w:t xml:space="preserve"> Data</w:t>
      </w:r>
      <w:r>
        <w:rPr>
          <w:rFonts w:eastAsia="新細明體" w:hint="eastAsia"/>
          <w:lang w:eastAsia="zh-TW"/>
        </w:rPr>
        <w:t>測試結果</w:t>
      </w:r>
    </w:p>
    <w:p w:rsidR="00D25BF7" w:rsidRDefault="00D25BF7" w:rsidP="00D25BF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>只用第一筆資料當作對比</w:t>
      </w:r>
    </w:p>
    <w:p w:rsidR="00D25BF7" w:rsidRDefault="00D25BF7" w:rsidP="00D25BF7">
      <w:pPr>
        <w:rPr>
          <w:rFonts w:eastAsia="新細明體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6A0653D2" wp14:editId="13810A7B">
            <wp:extent cx="3724275" cy="47720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F7" w:rsidRDefault="00D25BF7" w:rsidP="00D25BF7">
      <w:pPr>
        <w:rPr>
          <w:rFonts w:eastAsia="新細明體"/>
          <w:lang w:eastAsia="zh-TW"/>
        </w:rPr>
      </w:pPr>
    </w:p>
    <w:p w:rsidR="00D25BF7" w:rsidRDefault="00D25BF7" w:rsidP="00D25BF7">
      <w:pPr>
        <w:rPr>
          <w:rFonts w:eastAsia="新細明體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76ED428A" wp14:editId="071EAC89">
            <wp:extent cx="4714875" cy="48768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F7" w:rsidRDefault="00D25BF7" w:rsidP="00D25BF7">
      <w:pPr>
        <w:rPr>
          <w:rFonts w:eastAsia="新細明體"/>
          <w:lang w:eastAsia="zh-TW"/>
        </w:rPr>
      </w:pPr>
    </w:p>
    <w:p w:rsidR="00D25BF7" w:rsidRDefault="00D25BF7" w:rsidP="00D25BF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剩餘的部分大都相同</w:t>
      </w:r>
    </w:p>
    <w:p w:rsidR="00D25BF7" w:rsidRPr="00273E2D" w:rsidRDefault="00D25BF7" w:rsidP="00D25BF7">
      <w:pPr>
        <w:rPr>
          <w:rFonts w:eastAsia="新細明體"/>
          <w:sz w:val="40"/>
          <w:szCs w:val="40"/>
          <w:lang w:eastAsia="zh-TW"/>
        </w:rPr>
      </w:pPr>
      <w:r w:rsidRPr="00273E2D">
        <w:rPr>
          <w:rFonts w:eastAsia="新細明體" w:hint="eastAsia"/>
          <w:sz w:val="40"/>
          <w:szCs w:val="40"/>
          <w:lang w:eastAsia="zh-TW"/>
        </w:rPr>
        <w:t>討論</w:t>
      </w:r>
    </w:p>
    <w:p w:rsidR="00D25BF7" w:rsidRDefault="00D25BF7" w:rsidP="00D25BF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ab/>
      </w:r>
      <w:r>
        <w:rPr>
          <w:rFonts w:eastAsia="新細明體" w:hint="eastAsia"/>
          <w:lang w:eastAsia="zh-TW"/>
        </w:rPr>
        <w:t>這裡討論一個點，就是速度的問題</w:t>
      </w:r>
      <w:r w:rsidR="00273E2D">
        <w:rPr>
          <w:rFonts w:eastAsia="新細明體" w:hint="eastAsia"/>
          <w:lang w:eastAsia="zh-TW"/>
        </w:rPr>
        <w:t>。</w:t>
      </w:r>
    </w:p>
    <w:p w:rsidR="00D25BF7" w:rsidRDefault="00D25BF7" w:rsidP="00D25BF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平均按了幾次</w:t>
      </w:r>
      <w:proofErr w:type="spellStart"/>
      <w:r>
        <w:rPr>
          <w:rFonts w:eastAsia="新細明體" w:hint="eastAsia"/>
          <w:lang w:eastAsia="zh-TW"/>
        </w:rPr>
        <w:t>Apriori</w:t>
      </w:r>
      <w:proofErr w:type="spellEnd"/>
      <w:r>
        <w:rPr>
          <w:rFonts w:eastAsia="新細明體" w:hint="eastAsia"/>
          <w:lang w:eastAsia="zh-TW"/>
        </w:rPr>
        <w:t>，得到的</w:t>
      </w:r>
      <w:r w:rsidR="00273E2D">
        <w:rPr>
          <w:rFonts w:eastAsia="新細明體" w:hint="eastAsia"/>
          <w:lang w:eastAsia="zh-TW"/>
        </w:rPr>
        <w:t>運算時間大概都在</w:t>
      </w:r>
    </w:p>
    <w:p w:rsidR="00273E2D" w:rsidRDefault="00273E2D" w:rsidP="00D25BF7">
      <w:pPr>
        <w:rPr>
          <w:rFonts w:eastAsia="新細明體"/>
          <w:lang w:eastAsia="zh-TW"/>
        </w:rPr>
      </w:pPr>
      <w:r w:rsidRPr="00273E2D">
        <w:rPr>
          <w:rFonts w:eastAsia="新細明體"/>
          <w:lang w:eastAsia="zh-TW"/>
        </w:rPr>
        <w:t>It takes 16 milliseconds to find the above patterns</w:t>
      </w:r>
    </w:p>
    <w:p w:rsidR="00273E2D" w:rsidRDefault="00273E2D" w:rsidP="00D25BF7">
      <w:pPr>
        <w:rPr>
          <w:rFonts w:eastAsia="新細明體"/>
          <w:lang w:eastAsia="zh-TW"/>
        </w:rPr>
      </w:pPr>
      <w:r w:rsidRPr="00273E2D">
        <w:rPr>
          <w:rFonts w:eastAsia="新細明體"/>
          <w:lang w:eastAsia="zh-TW"/>
        </w:rPr>
        <w:t>It takes 14 milliseconds to find the above patterns</w:t>
      </w:r>
    </w:p>
    <w:p w:rsidR="00273E2D" w:rsidRDefault="00273E2D" w:rsidP="00D25BF7">
      <w:pPr>
        <w:rPr>
          <w:rFonts w:eastAsia="新細明體"/>
          <w:lang w:eastAsia="zh-TW"/>
        </w:rPr>
      </w:pPr>
    </w:p>
    <w:p w:rsidR="00273E2D" w:rsidRDefault="00273E2D" w:rsidP="00D25BF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範圍內，很顯然的</w:t>
      </w:r>
      <w:r>
        <w:rPr>
          <w:rFonts w:eastAsia="新細明體" w:hint="eastAsia"/>
          <w:lang w:eastAsia="zh-TW"/>
        </w:rPr>
        <w:t>FP-growth</w:t>
      </w:r>
      <w:r>
        <w:rPr>
          <w:rFonts w:eastAsia="新細明體" w:hint="eastAsia"/>
          <w:lang w:eastAsia="zh-TW"/>
        </w:rPr>
        <w:t>的速度明顯快上很多，而且這只是小資料的測試，如果更大筆的資料差距只會更明顯。</w:t>
      </w:r>
    </w:p>
    <w:p w:rsidR="00273E2D" w:rsidRDefault="00273E2D" w:rsidP="00D25BF7">
      <w:pPr>
        <w:rPr>
          <w:rFonts w:eastAsia="新細明體"/>
          <w:lang w:eastAsia="zh-TW"/>
        </w:rPr>
      </w:pPr>
    </w:p>
    <w:p w:rsidR="00273E2D" w:rsidRPr="00273E2D" w:rsidRDefault="00273E2D" w:rsidP="00D25BF7">
      <w:pPr>
        <w:rPr>
          <w:rFonts w:eastAsia="新細明體" w:hint="eastAsia"/>
          <w:sz w:val="40"/>
          <w:szCs w:val="40"/>
          <w:lang w:eastAsia="zh-TW"/>
        </w:rPr>
      </w:pPr>
      <w:r w:rsidRPr="00273E2D">
        <w:rPr>
          <w:rFonts w:eastAsia="新細明體" w:hint="eastAsia"/>
          <w:sz w:val="40"/>
          <w:szCs w:val="40"/>
          <w:lang w:eastAsia="zh-TW"/>
        </w:rPr>
        <w:t>結論</w:t>
      </w:r>
    </w:p>
    <w:p w:rsidR="00D25BF7" w:rsidRDefault="00273E2D" w:rsidP="00D25BF7">
      <w:pPr>
        <w:pStyle w:val="aff6"/>
        <w:ind w:leftChars="0" w:left="1065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這裡比較兩個演算法的一些差異</w:t>
      </w:r>
    </w:p>
    <w:p w:rsidR="00273E2D" w:rsidRDefault="00273E2D" w:rsidP="00273E2D">
      <w:pPr>
        <w:rPr>
          <w:rFonts w:eastAsia="新細明體"/>
          <w:lang w:eastAsia="zh-TW"/>
        </w:rPr>
      </w:pPr>
    </w:p>
    <w:p w:rsidR="00273E2D" w:rsidRDefault="00273E2D" w:rsidP="00273E2D">
      <w:pPr>
        <w:rPr>
          <w:rFonts w:eastAsia="新細明體"/>
          <w:sz w:val="36"/>
          <w:szCs w:val="36"/>
          <w:lang w:eastAsia="zh-TW"/>
        </w:rPr>
      </w:pPr>
      <w:proofErr w:type="spellStart"/>
      <w:r w:rsidRPr="00273E2D">
        <w:rPr>
          <w:rFonts w:eastAsia="新細明體" w:hint="eastAsia"/>
          <w:sz w:val="36"/>
          <w:szCs w:val="36"/>
          <w:lang w:eastAsia="zh-TW"/>
        </w:rPr>
        <w:t>Apriori</w:t>
      </w:r>
      <w:proofErr w:type="spellEnd"/>
    </w:p>
    <w:p w:rsidR="00273E2D" w:rsidRDefault="00273E2D" w:rsidP="00273E2D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36"/>
          <w:szCs w:val="36"/>
          <w:lang w:eastAsia="zh-TW"/>
        </w:rPr>
        <w:tab/>
      </w:r>
      <w:r w:rsidRPr="00273E2D">
        <w:rPr>
          <w:rFonts w:eastAsia="新細明體" w:hint="eastAsia"/>
          <w:sz w:val="24"/>
          <w:szCs w:val="24"/>
          <w:lang w:eastAsia="zh-TW"/>
        </w:rPr>
        <w:t>實作容易</w:t>
      </w:r>
      <w:r>
        <w:rPr>
          <w:rFonts w:eastAsia="新細明體" w:hint="eastAsia"/>
          <w:sz w:val="24"/>
          <w:szCs w:val="24"/>
          <w:lang w:eastAsia="zh-TW"/>
        </w:rPr>
        <w:t>，但因為需要對</w:t>
      </w:r>
      <w:r>
        <w:rPr>
          <w:rFonts w:eastAsia="新細明體" w:hint="eastAsia"/>
          <w:sz w:val="24"/>
          <w:szCs w:val="24"/>
          <w:lang w:eastAsia="zh-TW"/>
        </w:rPr>
        <w:t>database</w:t>
      </w:r>
      <w:r>
        <w:rPr>
          <w:rFonts w:eastAsia="新細明體" w:hint="eastAsia"/>
          <w:sz w:val="24"/>
          <w:szCs w:val="24"/>
          <w:lang w:eastAsia="zh-TW"/>
        </w:rPr>
        <w:t>掃描多次，所以時間和空間複雜度較高</w:t>
      </w:r>
    </w:p>
    <w:p w:rsidR="00273E2D" w:rsidRDefault="00273E2D" w:rsidP="00273E2D">
      <w:pPr>
        <w:rPr>
          <w:rFonts w:eastAsia="新細明體"/>
          <w:sz w:val="36"/>
          <w:szCs w:val="36"/>
          <w:lang w:eastAsia="zh-TW"/>
        </w:rPr>
      </w:pPr>
      <w:r w:rsidRPr="00273E2D">
        <w:rPr>
          <w:rFonts w:eastAsia="新細明體" w:hint="eastAsia"/>
          <w:sz w:val="36"/>
          <w:szCs w:val="36"/>
          <w:lang w:eastAsia="zh-TW"/>
        </w:rPr>
        <w:t>FP-Growth</w:t>
      </w:r>
    </w:p>
    <w:p w:rsidR="00273E2D" w:rsidRDefault="00273E2D" w:rsidP="00273E2D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/>
          <w:sz w:val="36"/>
          <w:szCs w:val="36"/>
          <w:lang w:eastAsia="zh-TW"/>
        </w:rPr>
        <w:tab/>
      </w:r>
      <w:r>
        <w:rPr>
          <w:rFonts w:eastAsia="新細明體" w:hint="eastAsia"/>
          <w:sz w:val="24"/>
          <w:szCs w:val="24"/>
          <w:lang w:eastAsia="zh-TW"/>
        </w:rPr>
        <w:t>實作困難，但只需要對</w:t>
      </w:r>
      <w:r>
        <w:rPr>
          <w:rFonts w:eastAsia="新細明體" w:hint="eastAsia"/>
          <w:sz w:val="24"/>
          <w:szCs w:val="24"/>
          <w:lang w:eastAsia="zh-TW"/>
        </w:rPr>
        <w:t>database</w:t>
      </w:r>
      <w:r>
        <w:rPr>
          <w:rFonts w:eastAsia="新細明體" w:hint="eastAsia"/>
          <w:sz w:val="24"/>
          <w:szCs w:val="24"/>
          <w:lang w:eastAsia="zh-TW"/>
        </w:rPr>
        <w:t>進行一次掃描，所以時間和空間複雜度略低</w:t>
      </w:r>
    </w:p>
    <w:p w:rsidR="00273E2D" w:rsidRDefault="00273E2D" w:rsidP="00273E2D">
      <w:pPr>
        <w:rPr>
          <w:rFonts w:eastAsia="新細明體"/>
          <w:sz w:val="24"/>
          <w:szCs w:val="24"/>
          <w:lang w:eastAsia="zh-TW"/>
        </w:rPr>
      </w:pPr>
    </w:p>
    <w:p w:rsidR="00273E2D" w:rsidRPr="00273E2D" w:rsidRDefault="00273E2D" w:rsidP="00273E2D">
      <w:pPr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>整體而言，</w:t>
      </w:r>
      <w:r>
        <w:rPr>
          <w:rFonts w:eastAsia="新細明體" w:hint="eastAsia"/>
          <w:sz w:val="24"/>
          <w:szCs w:val="24"/>
          <w:lang w:eastAsia="zh-TW"/>
        </w:rPr>
        <w:t>FP-Growth</w:t>
      </w:r>
      <w:r>
        <w:rPr>
          <w:rFonts w:eastAsia="新細明體" w:hint="eastAsia"/>
          <w:sz w:val="24"/>
          <w:szCs w:val="24"/>
          <w:lang w:eastAsia="zh-TW"/>
        </w:rPr>
        <w:t>在速度的表現上比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Apriori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>優秀許多，變成取代之的關鍵</w:t>
      </w:r>
      <w:bookmarkStart w:id="0" w:name="_GoBack"/>
      <w:bookmarkEnd w:id="0"/>
    </w:p>
    <w:p w:rsidR="00273E2D" w:rsidRPr="00273E2D" w:rsidRDefault="00273E2D" w:rsidP="00273E2D">
      <w:pPr>
        <w:rPr>
          <w:rFonts w:eastAsia="新細明體" w:hint="eastAsia"/>
          <w:sz w:val="24"/>
          <w:szCs w:val="24"/>
          <w:lang w:eastAsia="zh-TW"/>
        </w:rPr>
      </w:pPr>
      <w:r>
        <w:rPr>
          <w:rFonts w:eastAsia="新細明體"/>
          <w:sz w:val="24"/>
          <w:szCs w:val="24"/>
          <w:lang w:eastAsia="zh-TW"/>
        </w:rPr>
        <w:tab/>
      </w:r>
    </w:p>
    <w:p w:rsidR="00273E2D" w:rsidRPr="00273E2D" w:rsidRDefault="00273E2D" w:rsidP="00273E2D">
      <w:pPr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ab/>
      </w:r>
    </w:p>
    <w:p w:rsidR="00D25BF7" w:rsidRPr="00D25BF7" w:rsidRDefault="00D25BF7" w:rsidP="00D25BF7">
      <w:pPr>
        <w:pStyle w:val="aff6"/>
        <w:ind w:leftChars="0" w:left="1065"/>
        <w:rPr>
          <w:rFonts w:eastAsia="新細明體" w:hint="eastAsia"/>
          <w:lang w:eastAsia="zh-TW"/>
        </w:rPr>
      </w:pPr>
    </w:p>
    <w:p w:rsidR="00D25BF7" w:rsidRDefault="00D25BF7" w:rsidP="00F0439B">
      <w:pPr>
        <w:rPr>
          <w:rFonts w:eastAsia="新細明體"/>
          <w:lang w:eastAsia="zh-TW"/>
        </w:rPr>
      </w:pPr>
    </w:p>
    <w:p w:rsidR="00D25BF7" w:rsidRDefault="00D25BF7" w:rsidP="00F0439B">
      <w:pPr>
        <w:rPr>
          <w:rFonts w:eastAsia="新細明體" w:hint="eastAsia"/>
          <w:lang w:eastAsia="zh-TW"/>
        </w:rPr>
      </w:pPr>
    </w:p>
    <w:p w:rsidR="00D7273C" w:rsidRDefault="00D7273C" w:rsidP="00F0439B">
      <w:pPr>
        <w:rPr>
          <w:rFonts w:eastAsia="新細明體" w:hint="eastAsia"/>
          <w:lang w:eastAsia="zh-TW"/>
        </w:rPr>
      </w:pPr>
    </w:p>
    <w:p w:rsidR="0025263B" w:rsidRPr="00F0439B" w:rsidRDefault="0025263B" w:rsidP="0025263B">
      <w:pPr>
        <w:rPr>
          <w:rFonts w:eastAsia="新細明體"/>
          <w:lang w:eastAsia="zh-TW"/>
        </w:rPr>
      </w:pPr>
    </w:p>
    <w:p w:rsidR="00902F87" w:rsidRDefault="00902F87" w:rsidP="0025263B">
      <w:pPr>
        <w:rPr>
          <w:rFonts w:eastAsia="新細明體"/>
          <w:lang w:eastAsia="zh-TW"/>
        </w:rPr>
      </w:pPr>
    </w:p>
    <w:p w:rsidR="00902F87" w:rsidRDefault="00902F87" w:rsidP="0025263B">
      <w:pPr>
        <w:rPr>
          <w:rFonts w:eastAsia="新細明體"/>
          <w:lang w:eastAsia="zh-TW"/>
        </w:rPr>
      </w:pPr>
    </w:p>
    <w:p w:rsidR="00902F87" w:rsidRPr="00902F87" w:rsidRDefault="00902F87" w:rsidP="0025263B">
      <w:pPr>
        <w:rPr>
          <w:rFonts w:eastAsia="新細明體"/>
          <w:lang w:eastAsia="zh-TW"/>
        </w:rPr>
      </w:pPr>
    </w:p>
    <w:sectPr w:rsidR="00902F87" w:rsidRPr="00902F87" w:rsidSect="00855982">
      <w:footerReference w:type="default" r:id="rId1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147" w:rsidRDefault="00DA2147" w:rsidP="00855982">
      <w:pPr>
        <w:spacing w:after="0" w:line="240" w:lineRule="auto"/>
      </w:pPr>
      <w:r>
        <w:separator/>
      </w:r>
    </w:p>
  </w:endnote>
  <w:endnote w:type="continuationSeparator" w:id="0">
    <w:p w:rsidR="00DA2147" w:rsidRDefault="00DA214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104" w:rsidRDefault="008B3104">
        <w:pPr>
          <w:pStyle w:val="a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273E2D">
          <w:rPr>
            <w:noProof/>
            <w:lang w:val="zh-TW" w:eastAsia="zh-TW" w:bidi="zh-TW"/>
          </w:rPr>
          <w:t>9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147" w:rsidRDefault="00DA2147" w:rsidP="00855982">
      <w:pPr>
        <w:spacing w:after="0" w:line="240" w:lineRule="auto"/>
      </w:pPr>
      <w:r>
        <w:separator/>
      </w:r>
    </w:p>
  </w:footnote>
  <w:footnote w:type="continuationSeparator" w:id="0">
    <w:p w:rsidR="00DA2147" w:rsidRDefault="00DA214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44A290F"/>
    <w:multiLevelType w:val="hybridMultilevel"/>
    <w:tmpl w:val="3190AB6E"/>
    <w:lvl w:ilvl="0" w:tplc="41886F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C07878"/>
    <w:multiLevelType w:val="hybridMultilevel"/>
    <w:tmpl w:val="46BAB54A"/>
    <w:lvl w:ilvl="0" w:tplc="747643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20" w15:restartNumberingAfterBreak="0">
    <w:nsid w:val="72945CA0"/>
    <w:multiLevelType w:val="hybridMultilevel"/>
    <w:tmpl w:val="D9C03378"/>
    <w:lvl w:ilvl="0" w:tplc="8EF4A1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2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14"/>
    <w:rsid w:val="000A2414"/>
    <w:rsid w:val="000E3344"/>
    <w:rsid w:val="001409E5"/>
    <w:rsid w:val="001D4362"/>
    <w:rsid w:val="0025263B"/>
    <w:rsid w:val="00273E2D"/>
    <w:rsid w:val="00671E8A"/>
    <w:rsid w:val="007833A7"/>
    <w:rsid w:val="00855982"/>
    <w:rsid w:val="008B3104"/>
    <w:rsid w:val="00902F87"/>
    <w:rsid w:val="00A10484"/>
    <w:rsid w:val="00AB6E5F"/>
    <w:rsid w:val="00D25BF7"/>
    <w:rsid w:val="00D552B1"/>
    <w:rsid w:val="00D7273C"/>
    <w:rsid w:val="00DA2147"/>
    <w:rsid w:val="00E43831"/>
    <w:rsid w:val="00F0439B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E519C"/>
  <w15:chartTrackingRefBased/>
  <w15:docId w15:val="{84CB2721-B4FE-4074-B7BB-80DDEAE5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aff5">
    <w:name w:val="Strong"/>
    <w:basedOn w:val="a0"/>
    <w:uiPriority w:val="22"/>
    <w:qFormat/>
    <w:rsid w:val="00F0439B"/>
    <w:rPr>
      <w:b/>
      <w:bCs/>
    </w:rPr>
  </w:style>
  <w:style w:type="paragraph" w:styleId="aff6">
    <w:name w:val="List Paragraph"/>
    <w:basedOn w:val="a"/>
    <w:uiPriority w:val="34"/>
    <w:unhideWhenUsed/>
    <w:qFormat/>
    <w:rsid w:val="00D727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oro\AppData\Roaming\Microsoft\Templates\&#22577;&#21578;&#35373;&#35336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</Template>
  <TotalTime>5554</TotalTime>
  <Pages>9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Yosoro</dc:creator>
  <cp:lastModifiedBy>冠廷 陳</cp:lastModifiedBy>
  <cp:revision>2</cp:revision>
  <dcterms:created xsi:type="dcterms:W3CDTF">2018-10-18T09:20:00Z</dcterms:created>
  <dcterms:modified xsi:type="dcterms:W3CDTF">2019-01-01T08:15:00Z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